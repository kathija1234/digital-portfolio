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2F41DA" w:rsidP="00913946">
            <w:pPr>
              <w:pStyle w:val="Title"/>
            </w:pPr>
            <w:r>
              <w:t>kathija s</w:t>
            </w:r>
            <w:r w:rsidR="00692703" w:rsidRPr="00CF1A49">
              <w:t xml:space="preserve"> </w:t>
            </w:r>
          </w:p>
          <w:p w:rsidR="00692703" w:rsidRPr="00CF1A49" w:rsidRDefault="002F41DA" w:rsidP="00913946">
            <w:pPr>
              <w:pStyle w:val="ContactInfo"/>
              <w:contextualSpacing w:val="0"/>
            </w:pPr>
            <w:r>
              <w:t>263B/155A3,Rahumaniyapuram 10</w:t>
            </w:r>
            <w:r w:rsidRPr="002F41DA">
              <w:rPr>
                <w:vertAlign w:val="superscript"/>
              </w:rPr>
              <w:t>th</w:t>
            </w:r>
            <w:r>
              <w:t xml:space="preserve"> street , </w:t>
            </w:r>
            <w:proofErr w:type="spellStart"/>
            <w:r>
              <w:t>krishnapuram</w:t>
            </w:r>
            <w:proofErr w:type="spellEnd"/>
            <w:r>
              <w:t xml:space="preserve"> , </w:t>
            </w:r>
            <w:proofErr w:type="spellStart"/>
            <w:r>
              <w:t>kadayanallur,Tenkasi</w:t>
            </w:r>
            <w:proofErr w:type="spellEnd"/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DA8CCC071F0748E89DBF34194CCC313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9688252393</w:t>
            </w:r>
          </w:p>
          <w:p w:rsidR="00692703" w:rsidRPr="00CF1A49" w:rsidRDefault="002F41DA" w:rsidP="002F41DA">
            <w:pPr>
              <w:pStyle w:val="ContactInfoEmphasis"/>
              <w:contextualSpacing w:val="0"/>
            </w:pPr>
            <w:r>
              <w:t>hameedriyaash23@gmail.com</w:t>
            </w:r>
            <w:r w:rsidR="00692703" w:rsidRPr="00CF1A49">
              <w:t xml:space="preserve">    </w:t>
            </w:r>
          </w:p>
        </w:tc>
      </w:tr>
      <w:tr w:rsidR="005579C9" w:rsidRPr="00CF1A49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5579C9" w:rsidRDefault="005579C9" w:rsidP="005579C9"/>
        </w:tc>
      </w:tr>
    </w:tbl>
    <w:p w:rsidR="00B51D1B" w:rsidRPr="002F41DA" w:rsidRDefault="002F41DA" w:rsidP="002F41DA">
      <w:pPr>
        <w:pStyle w:val="Header"/>
        <w:rPr>
          <w:b/>
        </w:rPr>
      </w:pPr>
      <w:r w:rsidRPr="002F41DA">
        <w:rPr>
          <w:b/>
        </w:rPr>
        <w:t>Career</w:t>
      </w:r>
      <w:r w:rsidRPr="002F41DA">
        <w:rPr>
          <w:b/>
        </w:rPr>
        <w:t xml:space="preserve"> </w:t>
      </w:r>
      <w:r w:rsidRPr="002F41DA">
        <w:rPr>
          <w:b/>
        </w:rPr>
        <w:t>Objective</w:t>
      </w:r>
      <w:r w:rsidRPr="002F41DA">
        <w:rPr>
          <w:b/>
        </w:rPr>
        <w:t>:</w:t>
      </w:r>
    </w:p>
    <w:p w:rsidR="002F41DA" w:rsidRDefault="002F41DA" w:rsidP="002F41DA">
      <w:pPr>
        <w:tabs>
          <w:tab w:val="left" w:pos="5295"/>
        </w:tabs>
      </w:pPr>
      <w:r>
        <w:t xml:space="preserve">                 To pursue my career for this </w:t>
      </w:r>
      <w:proofErr w:type="gramStart"/>
      <w:r>
        <w:t>Organization .</w:t>
      </w:r>
      <w:proofErr w:type="gramEnd"/>
      <w:r>
        <w:t xml:space="preserve"> And work in competitive </w:t>
      </w:r>
      <w:proofErr w:type="spellStart"/>
      <w:r>
        <w:t>atomosphere</w:t>
      </w:r>
      <w:proofErr w:type="spellEnd"/>
      <w:r>
        <w:t xml:space="preserve">. My </w:t>
      </w:r>
      <w:proofErr w:type="gramStart"/>
      <w:r>
        <w:t>knowledge ,</w:t>
      </w:r>
      <w:proofErr w:type="gramEnd"/>
      <w:r>
        <w:t xml:space="preserve"> ability and strength for mutual benefits.</w:t>
      </w:r>
      <w:r w:rsidRPr="002F41DA">
        <w:t xml:space="preserve"> </w:t>
      </w:r>
    </w:p>
    <w:p w:rsidR="002F41DA" w:rsidRDefault="002F41DA" w:rsidP="002F41DA">
      <w:pPr>
        <w:tabs>
          <w:tab w:val="left" w:pos="5295"/>
        </w:tabs>
      </w:pPr>
      <w:r w:rsidRPr="002F41DA">
        <w:rPr>
          <w:b/>
        </w:rPr>
        <w:t>Academic Qualification</w:t>
      </w:r>
      <w:r>
        <w:t>:</w:t>
      </w:r>
      <w:r w:rsidRPr="002F41DA">
        <w:t xml:space="preserve"> </w:t>
      </w:r>
    </w:p>
    <w:p w:rsidR="002F41DA" w:rsidRDefault="002F41DA" w:rsidP="002F41DA">
      <w:pPr>
        <w:tabs>
          <w:tab w:val="left" w:pos="5295"/>
        </w:tabs>
      </w:pPr>
    </w:p>
    <w:p w:rsidR="002F41DA" w:rsidRDefault="002F41DA" w:rsidP="002F41DA">
      <w:pPr>
        <w:pStyle w:val="Header"/>
      </w:pPr>
      <w:r>
        <w:t xml:space="preserve">                SSLC</w:t>
      </w:r>
      <w:r>
        <w:t xml:space="preserve"> </w:t>
      </w:r>
      <w:proofErr w:type="spellStart"/>
      <w:proofErr w:type="gramStart"/>
      <w:r>
        <w:t>Govt</w:t>
      </w:r>
      <w:proofErr w:type="spellEnd"/>
      <w:r>
        <w:t xml:space="preserve">  </w:t>
      </w:r>
      <w:r>
        <w:t>.</w:t>
      </w:r>
      <w:proofErr w:type="gramEnd"/>
      <w:r>
        <w:t xml:space="preserve"> Girls Hr. Sec. School ,</w:t>
      </w:r>
      <w:proofErr w:type="spellStart"/>
      <w:r>
        <w:t>kadayanallur</w:t>
      </w:r>
      <w:proofErr w:type="spellEnd"/>
      <w:r>
        <w:t xml:space="preserve"> . </w:t>
      </w:r>
      <w:proofErr w:type="gramStart"/>
      <w:r>
        <w:t>completed</w:t>
      </w:r>
      <w:proofErr w:type="gramEnd"/>
      <w:r>
        <w:t xml:space="preserve"> year 2019 , percentage 86.7</w:t>
      </w:r>
    </w:p>
    <w:p w:rsidR="002F41DA" w:rsidRDefault="002F41DA" w:rsidP="002F41DA">
      <w:pPr>
        <w:tabs>
          <w:tab w:val="left" w:pos="5295"/>
        </w:tabs>
      </w:pPr>
      <w:r>
        <w:t xml:space="preserve">                </w:t>
      </w:r>
      <w:proofErr w:type="gramStart"/>
      <w:r>
        <w:t>HSC  Govt</w:t>
      </w:r>
      <w:proofErr w:type="gramEnd"/>
      <w:r>
        <w:t xml:space="preserve">. Girls Hr. Sec. School, </w:t>
      </w:r>
      <w:proofErr w:type="spellStart"/>
      <w:r>
        <w:t>kadayanallur</w:t>
      </w:r>
      <w:proofErr w:type="spellEnd"/>
      <w:r>
        <w:t xml:space="preserve"> . </w:t>
      </w:r>
      <w:proofErr w:type="gramStart"/>
      <w:r>
        <w:t>completed</w:t>
      </w:r>
      <w:proofErr w:type="gramEnd"/>
      <w:r>
        <w:t xml:space="preserve"> year 2021, percentage 90.1</w:t>
      </w:r>
    </w:p>
    <w:p w:rsidR="002F41DA" w:rsidRDefault="002F41DA" w:rsidP="002F41DA">
      <w:pPr>
        <w:tabs>
          <w:tab w:val="left" w:pos="5295"/>
        </w:tabs>
      </w:pPr>
      <w:r>
        <w:t xml:space="preserve">                </w:t>
      </w:r>
      <w:proofErr w:type="spellStart"/>
      <w:r>
        <w:t>Vyasa</w:t>
      </w:r>
      <w:proofErr w:type="spellEnd"/>
      <w:r>
        <w:t xml:space="preserve"> arts and science women’s </w:t>
      </w:r>
      <w:proofErr w:type="gramStart"/>
      <w:r>
        <w:t>college ,</w:t>
      </w:r>
      <w:proofErr w:type="gramEnd"/>
      <w:r>
        <w:t xml:space="preserve"> </w:t>
      </w:r>
      <w:proofErr w:type="spellStart"/>
      <w:r>
        <w:t>subramaiyapuram</w:t>
      </w:r>
      <w:proofErr w:type="spellEnd"/>
      <w:r>
        <w:t xml:space="preserve"> (M .S. university) Appear</w:t>
      </w:r>
    </w:p>
    <w:p w:rsidR="002F41DA" w:rsidRDefault="002F41DA" w:rsidP="002F41DA">
      <w:pPr>
        <w:tabs>
          <w:tab w:val="left" w:pos="5295"/>
        </w:tabs>
        <w:rPr>
          <w:b/>
        </w:rPr>
      </w:pPr>
      <w:r w:rsidRPr="002F41DA">
        <w:rPr>
          <w:b/>
        </w:rPr>
        <w:t>Skills</w:t>
      </w:r>
      <w:r>
        <w:rPr>
          <w:b/>
        </w:rPr>
        <w:t>:</w:t>
      </w:r>
    </w:p>
    <w:p w:rsidR="002F41DA" w:rsidRDefault="002F41DA" w:rsidP="002F41DA">
      <w:pPr>
        <w:tabs>
          <w:tab w:val="left" w:pos="5295"/>
        </w:tabs>
        <w:rPr>
          <w:b/>
        </w:rPr>
      </w:pPr>
      <w:r>
        <w:rPr>
          <w:b/>
        </w:rPr>
        <w:t xml:space="preserve">               C</w:t>
      </w:r>
    </w:p>
    <w:p w:rsidR="002F41DA" w:rsidRDefault="002F41DA" w:rsidP="002F41DA">
      <w:pPr>
        <w:tabs>
          <w:tab w:val="left" w:pos="5295"/>
        </w:tabs>
        <w:rPr>
          <w:b/>
        </w:rPr>
      </w:pPr>
      <w:r>
        <w:rPr>
          <w:b/>
        </w:rPr>
        <w:t xml:space="preserve">                C++</w:t>
      </w:r>
    </w:p>
    <w:p w:rsidR="002F41DA" w:rsidRDefault="002F41DA" w:rsidP="002F41DA">
      <w:pPr>
        <w:tabs>
          <w:tab w:val="left" w:pos="5295"/>
        </w:tabs>
        <w:rPr>
          <w:b/>
        </w:rPr>
      </w:pPr>
      <w:r>
        <w:rPr>
          <w:b/>
        </w:rPr>
        <w:t xml:space="preserve">                Java</w:t>
      </w:r>
    </w:p>
    <w:p w:rsidR="002F41DA" w:rsidRDefault="002F41DA" w:rsidP="002F41DA">
      <w:pPr>
        <w:tabs>
          <w:tab w:val="left" w:pos="5295"/>
        </w:tabs>
        <w:rPr>
          <w:b/>
        </w:rPr>
      </w:pPr>
      <w:r>
        <w:rPr>
          <w:b/>
        </w:rPr>
        <w:t xml:space="preserve">                py</w:t>
      </w:r>
      <w:bookmarkStart w:id="0" w:name="_GoBack"/>
      <w:bookmarkEnd w:id="0"/>
      <w:r>
        <w:rPr>
          <w:b/>
        </w:rPr>
        <w:t>thon</w:t>
      </w:r>
    </w:p>
    <w:p w:rsidR="002F41DA" w:rsidRPr="002F41DA" w:rsidRDefault="002F41DA" w:rsidP="002F41DA">
      <w:pPr>
        <w:tabs>
          <w:tab w:val="left" w:pos="5295"/>
        </w:tabs>
        <w:rPr>
          <w:b/>
        </w:rPr>
      </w:pPr>
    </w:p>
    <w:sectPr w:rsidR="002F41DA" w:rsidRPr="002F41DA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418" w:rsidRDefault="003E5418" w:rsidP="0068194B">
      <w:r>
        <w:separator/>
      </w:r>
    </w:p>
    <w:p w:rsidR="003E5418" w:rsidRDefault="003E5418"/>
    <w:p w:rsidR="003E5418" w:rsidRDefault="003E5418"/>
  </w:endnote>
  <w:endnote w:type="continuationSeparator" w:id="0">
    <w:p w:rsidR="003E5418" w:rsidRDefault="003E5418" w:rsidP="0068194B">
      <w:r>
        <w:continuationSeparator/>
      </w:r>
    </w:p>
    <w:p w:rsidR="003E5418" w:rsidRDefault="003E5418"/>
    <w:p w:rsidR="003E5418" w:rsidRDefault="003E54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418" w:rsidRDefault="003E5418" w:rsidP="0068194B">
      <w:r>
        <w:separator/>
      </w:r>
    </w:p>
    <w:p w:rsidR="003E5418" w:rsidRDefault="003E5418"/>
    <w:p w:rsidR="003E5418" w:rsidRDefault="003E5418"/>
  </w:footnote>
  <w:footnote w:type="continuationSeparator" w:id="0">
    <w:p w:rsidR="003E5418" w:rsidRDefault="003E5418" w:rsidP="0068194B">
      <w:r>
        <w:continuationSeparator/>
      </w:r>
    </w:p>
    <w:p w:rsidR="003E5418" w:rsidRDefault="003E5418"/>
    <w:p w:rsidR="003E5418" w:rsidRDefault="003E541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2245C9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E80612F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9n7g8ScCAACTBAAADgAAAAAAAAAAAAAAAAAuAgAAZHJzL2Uyb0RvYy54bWxQSwEC&#10;LQAUAAYACAAAACEAdglD2tQAAAADAQAADwAAAAAAAAAAAAAAAACBBAAAZHJzL2Rvd25yZXYueG1s&#10;UEsFBgAAAAAEAAQA8wAAAII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D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2F41DA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E5418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15311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640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15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8CCC071F0748E89DBF34194CCC3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2FB4B-A6F3-4C79-85A7-F5DB32BA900D}"/>
      </w:docPartPr>
      <w:docPartBody>
        <w:p w:rsidR="00000000" w:rsidRDefault="00BB5965">
          <w:pPr>
            <w:pStyle w:val="DA8CCC071F0748E89DBF34194CCC313F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965"/>
    <w:rsid w:val="00BB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7A79457FF94BD9B55F5F7D3D6EEDBD">
    <w:name w:val="BA7A79457FF94BD9B55F5F7D3D6EEDB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73F12A43B054AB3824D3F4EF53958AE">
    <w:name w:val="873F12A43B054AB3824D3F4EF53958AE"/>
  </w:style>
  <w:style w:type="paragraph" w:customStyle="1" w:styleId="5A7B6BD42BDD432FA965255910131137">
    <w:name w:val="5A7B6BD42BDD432FA965255910131137"/>
  </w:style>
  <w:style w:type="paragraph" w:customStyle="1" w:styleId="DA8CCC071F0748E89DBF34194CCC313F">
    <w:name w:val="DA8CCC071F0748E89DBF34194CCC313F"/>
  </w:style>
  <w:style w:type="paragraph" w:customStyle="1" w:styleId="4DE1A33ABF934B82A080D468F4D02C0F">
    <w:name w:val="4DE1A33ABF934B82A080D468F4D02C0F"/>
  </w:style>
  <w:style w:type="paragraph" w:customStyle="1" w:styleId="738DD62CAD024E928472BCE38811CD22">
    <w:name w:val="738DD62CAD024E928472BCE38811CD22"/>
  </w:style>
  <w:style w:type="paragraph" w:customStyle="1" w:styleId="E6ED484EAA414C2B8D67598C54CD9924">
    <w:name w:val="E6ED484EAA414C2B8D67598C54CD9924"/>
  </w:style>
  <w:style w:type="paragraph" w:customStyle="1" w:styleId="D778DF704AD448EAB87637F8AB35C3EF">
    <w:name w:val="D778DF704AD448EAB87637F8AB35C3EF"/>
  </w:style>
  <w:style w:type="paragraph" w:customStyle="1" w:styleId="0CF3FC6B42C543EAB999F3D421D1EF61">
    <w:name w:val="0CF3FC6B42C543EAB999F3D421D1EF61"/>
  </w:style>
  <w:style w:type="paragraph" w:customStyle="1" w:styleId="BD3C8A46E4E148BC9E62F3E065210B15">
    <w:name w:val="BD3C8A46E4E148BC9E62F3E065210B15"/>
  </w:style>
  <w:style w:type="paragraph" w:customStyle="1" w:styleId="8EE199E7B95F4C85BAD0E78BD59EE457">
    <w:name w:val="8EE199E7B95F4C85BAD0E78BD59EE457"/>
  </w:style>
  <w:style w:type="paragraph" w:customStyle="1" w:styleId="8B7511E914324BDB85C27FCD21F7D16F">
    <w:name w:val="8B7511E914324BDB85C27FCD21F7D16F"/>
  </w:style>
  <w:style w:type="paragraph" w:customStyle="1" w:styleId="1A3D09B42A334123BE4BFF754175BC7C">
    <w:name w:val="1A3D09B42A334123BE4BFF754175BC7C"/>
  </w:style>
  <w:style w:type="paragraph" w:customStyle="1" w:styleId="F75A3C82A0E94FB6845902E055A882D2">
    <w:name w:val="F75A3C82A0E94FB6845902E055A882D2"/>
  </w:style>
  <w:style w:type="paragraph" w:customStyle="1" w:styleId="8E8919C3F7484425A5FFE7CBA2159C62">
    <w:name w:val="8E8919C3F7484425A5FFE7CBA2159C62"/>
  </w:style>
  <w:style w:type="paragraph" w:customStyle="1" w:styleId="B67A468C6EAC4CF8B4D5BFD7A1DC46CA">
    <w:name w:val="B67A468C6EAC4CF8B4D5BFD7A1DC46CA"/>
  </w:style>
  <w:style w:type="paragraph" w:customStyle="1" w:styleId="40A36B20BC614AB5BF751CF11A920CF3">
    <w:name w:val="40A36B20BC614AB5BF751CF11A920CF3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  <w:lang w:val="en-US" w:eastAsia="en-US"/>
    </w:rPr>
  </w:style>
  <w:style w:type="paragraph" w:customStyle="1" w:styleId="3ECE95DD1F1B4CA2B94A9DA5D650E9A4">
    <w:name w:val="3ECE95DD1F1B4CA2B94A9DA5D650E9A4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8B0C189B479F4388B97F6B24FF7412A4">
    <w:name w:val="8B0C189B479F4388B97F6B24FF7412A4"/>
  </w:style>
  <w:style w:type="paragraph" w:customStyle="1" w:styleId="EDFB3E16ABA649A386E85190C8E4DA64">
    <w:name w:val="EDFB3E16ABA649A386E85190C8E4DA64"/>
  </w:style>
  <w:style w:type="paragraph" w:customStyle="1" w:styleId="5C4ADF1CBAD04134AD054229E2E0BBE1">
    <w:name w:val="5C4ADF1CBAD04134AD054229E2E0BB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2023-10-25T09:13:00Z</dcterms:created>
  <dcterms:modified xsi:type="dcterms:W3CDTF">2023-10-25T09:32:00Z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